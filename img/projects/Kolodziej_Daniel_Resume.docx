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Tr="00A046AF">
        <w:trPr>
          <w:trHeight w:val="256"/>
          <w:jc w:val="center"/>
        </w:trPr>
        <w:tc>
          <w:tcPr>
            <w:tcW w:w="10080" w:type="dxa"/>
            <w:gridSpan w:val="2"/>
          </w:tcPr>
          <w:p w:rsidR="001851A9" w:rsidRPr="00500AD3" w:rsidRDefault="0045795A" w:rsidP="00C62030">
            <w:pPr>
              <w:pStyle w:val="SectionTitle"/>
              <w:rPr>
                <w:sz w:val="28"/>
              </w:rPr>
            </w:pPr>
            <w:sdt>
              <w:sdtPr>
                <w:rPr>
                  <w:sz w:val="28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>
                  <w:rPr>
                    <w:sz w:val="28"/>
                  </w:rPr>
                  <w:t>About Me</w:t>
                </w:r>
              </w:sdtContent>
            </w:sdt>
          </w:p>
        </w:tc>
      </w:tr>
      <w:tr w:rsidR="001851A9" w:rsidRPr="003F51EC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8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500AD3" w:rsidRDefault="00C62030" w:rsidP="00D967FE">
                <w:pPr>
                  <w:pStyle w:val="Sectiondetails"/>
                  <w:rPr>
                    <w:sz w:val="28"/>
                  </w:rPr>
                </w:pPr>
                <w:r w:rsidRPr="00D43B8C">
                  <w:rPr>
                    <w:color w:val="auto"/>
                    <w:sz w:val="28"/>
                  </w:rPr>
                  <w:t xml:space="preserve">I am a </w:t>
                </w:r>
                <w:r w:rsidR="00D967FE" w:rsidRPr="00D43B8C">
                  <w:rPr>
                    <w:color w:val="auto"/>
                    <w:sz w:val="28"/>
                  </w:rPr>
                  <w:t>recent graduate of</w:t>
                </w:r>
                <w:r w:rsidRPr="00D43B8C">
                  <w:rPr>
                    <w:color w:val="auto"/>
                    <w:sz w:val="28"/>
                  </w:rPr>
                  <w:t xml:space="preserve"> I</w:t>
                </w:r>
                <w:r w:rsidR="00D42D32" w:rsidRPr="00D43B8C">
                  <w:rPr>
                    <w:color w:val="auto"/>
                    <w:sz w:val="28"/>
                  </w:rPr>
                  <w:t>llinois Institute of Technology</w:t>
                </w:r>
                <w:r w:rsidRPr="00D43B8C">
                  <w:rPr>
                    <w:color w:val="auto"/>
                    <w:sz w:val="28"/>
                  </w:rPr>
                  <w:t xml:space="preserve"> </w:t>
                </w:r>
                <w:r w:rsidR="007F27A5" w:rsidRPr="00D43B8C">
                  <w:rPr>
                    <w:color w:val="auto"/>
                    <w:sz w:val="28"/>
                  </w:rPr>
                  <w:t xml:space="preserve">with a passion for web and application development.  </w:t>
                </w:r>
                <w:r w:rsidR="00D43B8C" w:rsidRPr="00D43B8C">
                  <w:rPr>
                    <w:rFonts w:cs="Arial"/>
                    <w:color w:val="auto"/>
                    <w:sz w:val="28"/>
                    <w:szCs w:val="28"/>
                  </w:rPr>
                  <w:t>I would make a great addition to your team because of my willingness to learn new skills, collaborate with others, and take on rewarding challenges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D43B8C" w:rsidRDefault="00D43B8C" w:rsidP="00500AD3">
            <w:pPr>
              <w:pStyle w:val="SectionTitle"/>
              <w:ind w:left="-108"/>
              <w:rPr>
                <w:sz w:val="28"/>
              </w:rPr>
            </w:pPr>
          </w:p>
          <w:bookmarkStart w:id="0" w:name="_GoBack" w:displacedByCustomXml="next"/>
          <w:bookmarkEnd w:id="0" w:displacedByCustomXml="next"/>
          <w:sdt>
            <w:sdtPr>
              <w:rPr>
                <w:sz w:val="28"/>
              </w:rPr>
              <w:id w:val="7190005"/>
              <w:placeholder>
                <w:docPart w:val="67E592B3F33A44E3BA52098BDD4DA6C6"/>
              </w:placeholder>
            </w:sdtPr>
            <w:sdtEndPr/>
            <w:sdtContent>
              <w:p w:rsidR="001851A9" w:rsidRPr="00500AD3" w:rsidRDefault="00500AD3" w:rsidP="00500AD3">
                <w:pPr>
                  <w:pStyle w:val="SectionTitle"/>
                  <w:ind w:left="-108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Skills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500AD3" w:rsidP="002D63FB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r w:rsidRPr="00500AD3">
              <w:rPr>
                <w:sz w:val="28"/>
              </w:rPr>
              <w:t>Proficient in: HTML</w:t>
            </w:r>
            <w:r w:rsidR="00BC60E4">
              <w:rPr>
                <w:sz w:val="28"/>
              </w:rPr>
              <w:t>5</w:t>
            </w:r>
            <w:r w:rsidRPr="00500AD3">
              <w:rPr>
                <w:sz w:val="28"/>
              </w:rPr>
              <w:t>, CSS</w:t>
            </w:r>
            <w:r w:rsidR="00BC60E4">
              <w:rPr>
                <w:sz w:val="28"/>
              </w:rPr>
              <w:t>3</w:t>
            </w:r>
            <w:r w:rsidR="002D63FB">
              <w:rPr>
                <w:sz w:val="28"/>
              </w:rPr>
              <w:t>/Sass</w:t>
            </w:r>
            <w:r w:rsidR="00BC60E4">
              <w:rPr>
                <w:sz w:val="28"/>
              </w:rPr>
              <w:t>, JavaScript,</w:t>
            </w:r>
            <w:r w:rsidR="005F3EA7">
              <w:rPr>
                <w:sz w:val="28"/>
              </w:rPr>
              <w:t xml:space="preserve"> jQuery,</w:t>
            </w:r>
            <w:r w:rsidRPr="00500AD3">
              <w:rPr>
                <w:sz w:val="28"/>
              </w:rPr>
              <w:t xml:space="preserve"> </w:t>
            </w:r>
            <w:proofErr w:type="spellStart"/>
            <w:r w:rsidR="007541A4" w:rsidRPr="00500AD3">
              <w:rPr>
                <w:sz w:val="28"/>
              </w:rPr>
              <w:t>AngularJS</w:t>
            </w:r>
            <w:proofErr w:type="spellEnd"/>
            <w:r w:rsidR="00BC60E4">
              <w:rPr>
                <w:sz w:val="28"/>
              </w:rPr>
              <w:t>, My</w:t>
            </w:r>
            <w:r w:rsidRPr="00500AD3">
              <w:rPr>
                <w:sz w:val="28"/>
              </w:rPr>
              <w:t xml:space="preserve">SQL </w:t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45795A" w:rsidP="00FB207E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sdt>
              <w:sdtPr>
                <w:rPr>
                  <w:sz w:val="28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500AD3">
                  <w:rPr>
                    <w:sz w:val="28"/>
                  </w:rPr>
                  <w:t xml:space="preserve">Experience using: </w:t>
                </w:r>
                <w:r w:rsidR="002D63FB">
                  <w:rPr>
                    <w:sz w:val="28"/>
                  </w:rPr>
                  <w:t xml:space="preserve">Java, </w:t>
                </w:r>
                <w:r w:rsidR="005F3EA7">
                  <w:rPr>
                    <w:sz w:val="28"/>
                  </w:rPr>
                  <w:t xml:space="preserve">Python, </w:t>
                </w:r>
                <w:r w:rsidR="00BC60E4">
                  <w:rPr>
                    <w:sz w:val="28"/>
                  </w:rPr>
                  <w:t>No</w:t>
                </w:r>
                <w:r w:rsidR="007541A4">
                  <w:rPr>
                    <w:sz w:val="28"/>
                  </w:rPr>
                  <w:t>SQL</w:t>
                </w:r>
                <w:r w:rsidR="00500AD3">
                  <w:rPr>
                    <w:sz w:val="28"/>
                  </w:rPr>
                  <w:t xml:space="preserve">, C++, </w:t>
                </w:r>
                <w:proofErr w:type="spellStart"/>
                <w:r w:rsidR="00500AD3">
                  <w:rPr>
                    <w:sz w:val="28"/>
                  </w:rPr>
                  <w:t>Git</w:t>
                </w:r>
                <w:proofErr w:type="spellEnd"/>
                <w:r w:rsidR="00500AD3">
                  <w:rPr>
                    <w:sz w:val="28"/>
                  </w:rPr>
                  <w:t xml:space="preserve"> </w:t>
                </w:r>
              </w:sdtContent>
            </w:sdt>
            <w:r w:rsidR="00FA1921"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 xml:space="preserve">PHP, </w:t>
            </w:r>
            <w:r w:rsidR="002D63FB">
              <w:rPr>
                <w:sz w:val="28"/>
              </w:rPr>
              <w:t>Node/</w:t>
            </w:r>
            <w:r w:rsidR="00FB207E">
              <w:rPr>
                <w:sz w:val="28"/>
              </w:rPr>
              <w:t>Express</w:t>
            </w:r>
            <w:r w:rsidR="00BC60E4">
              <w:rPr>
                <w:sz w:val="28"/>
              </w:rPr>
              <w:t xml:space="preserve">, </w:t>
            </w:r>
            <w:proofErr w:type="spellStart"/>
            <w:r w:rsidR="00FA1921">
              <w:rPr>
                <w:sz w:val="28"/>
              </w:rPr>
              <w:t>AutoCad</w:t>
            </w:r>
            <w:proofErr w:type="spellEnd"/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C62030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 xml:space="preserve">Working in a team setting, functioning as different job titles such as UI/UX Designer, Web Developer, </w:t>
                </w:r>
                <w:r w:rsidR="007541A4">
                  <w:rPr>
                    <w:sz w:val="28"/>
                  </w:rPr>
                  <w:t xml:space="preserve">IT Operations, </w:t>
                </w:r>
                <w:r>
                  <w:rPr>
                    <w:sz w:val="28"/>
                  </w:rPr>
                  <w:t>and Project Manager.</w:t>
                </w:r>
              </w:p>
              <w:p w:rsidR="00E67E8C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Understanding of risk and information systems control (CRISC)</w:t>
                </w:r>
              </w:p>
              <w:p w:rsidR="001851A9" w:rsidRPr="00500AD3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FA1921" w:rsidRDefault="00FA1921">
            <w:pPr>
              <w:pStyle w:val="SectionTitle"/>
              <w:rPr>
                <w:sz w:val="28"/>
              </w:rPr>
            </w:pPr>
          </w:p>
          <w:sdt>
            <w:sdtPr>
              <w:rPr>
                <w:sz w:val="28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500AD3" w:rsidRDefault="005C23F7">
                <w:pPr>
                  <w:pStyle w:val="SectionTitle"/>
                  <w:rPr>
                    <w:sz w:val="28"/>
                  </w:rPr>
                </w:pPr>
                <w:r w:rsidRPr="00500AD3">
                  <w:rPr>
                    <w:sz w:val="28"/>
                  </w:rPr>
                  <w:t>Academic Education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:rsidR="001851A9" w:rsidRPr="00500AD3" w:rsidRDefault="0045795A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Dates of Attendance :</w:t>
                </w:r>
              </w:sdtContent>
            </w:sdt>
            <w:r w:rsidR="005C23F7" w:rsidRPr="00500AD3">
              <w:rPr>
                <w:sz w:val="28"/>
              </w:rPr>
              <w:t xml:space="preserve">   </w:t>
            </w:r>
            <w:sdt>
              <w:sdtPr>
                <w:rPr>
                  <w:sz w:val="28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8/24/2014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To</w:t>
                </w:r>
              </w:sdtContent>
            </w:sdt>
            <w:r w:rsidR="005C23F7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>
                  <w:rPr>
                    <w:sz w:val="28"/>
                  </w:rPr>
                  <w:t>8/15/2018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:rsidR="001851A9" w:rsidRPr="00500AD3" w:rsidRDefault="0045795A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Illinois Institute of Technology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Chicago, Illinois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:rsidR="001851A9" w:rsidRPr="00500AD3" w:rsidRDefault="00A046AF" w:rsidP="00E67E8C">
                <w:pPr>
                  <w:pStyle w:val="Sectiondetails"/>
                  <w:rPr>
                    <w:sz w:val="28"/>
                  </w:rPr>
                </w:pPr>
                <w:r w:rsidRPr="00500AD3">
                  <w:rPr>
                    <w:sz w:val="28"/>
                  </w:rPr>
                  <w:t>GPA 3.70, Bachelor’s Degree</w:t>
                </w:r>
              </w:p>
            </w:tc>
          </w:sdtContent>
        </w:sdt>
      </w:tr>
      <w:tr w:rsidR="001851A9" w:rsidRPr="00500AD3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500AD3" w:rsidRDefault="00A046AF" w:rsidP="003F51EC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8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500AD3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Minor: Industrial Technology &amp; Management</w:t>
                </w:r>
              </w:p>
              <w:p w:rsidR="00FA1921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Specialization: Web Design &amp; Application Development</w:t>
                </w:r>
              </w:p>
              <w:p w:rsidR="00FA1921" w:rsidRDefault="00FA1921" w:rsidP="00A046AF">
                <w:pPr>
                  <w:pStyle w:val="Bulletedlis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Relevant Coursework: </w:t>
                </w:r>
              </w:p>
              <w:p w:rsidR="00E67E8C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Web Site App Development, Open-Source Intelligent Device, Rich Internet Applications, System Integration, Ne</w:t>
                </w:r>
                <w:r>
                  <w:rPr>
                    <w:sz w:val="28"/>
                  </w:rPr>
                  <w:t>twork Admin &amp; Operations, Data Modeling &amp; Applications, Cyber Security Technologies, Open-Source Programming</w:t>
                </w:r>
              </w:p>
              <w:p w:rsidR="001851A9" w:rsidRPr="00500AD3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AA1866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1851A9" w:rsidRPr="00AA1866" w:rsidRDefault="001851A9" w:rsidP="00AA1866">
            <w:pPr>
              <w:pStyle w:val="Sectiondetails"/>
            </w:pPr>
          </w:p>
        </w:tc>
      </w:tr>
    </w:tbl>
    <w:sdt>
      <w:sdtPr>
        <w:rPr>
          <w:sz w:val="28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Default="007541A4" w:rsidP="007541A4">
          <w:pPr>
            <w:pStyle w:val="SectionTitle"/>
            <w:rPr>
              <w:sz w:val="28"/>
            </w:rPr>
          </w:pPr>
          <w:r>
            <w:rPr>
              <w:sz w:val="28"/>
            </w:rPr>
            <w:t xml:space="preserve">     </w:t>
          </w:r>
          <w:r w:rsidR="002D63FB">
            <w:rPr>
              <w:sz w:val="28"/>
            </w:rPr>
            <w:t>Website/other</w:t>
          </w:r>
        </w:p>
        <w:p w:rsidR="001851A9" w:rsidRPr="002D63FB" w:rsidRDefault="002D63FB" w:rsidP="002D63FB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r w:rsidRPr="002D63FB">
            <w:t>ht</w:t>
          </w:r>
          <w:r w:rsidR="00172833">
            <w:t>tps://danielkolodziej.github.io</w:t>
          </w:r>
        </w:p>
      </w:sdtContent>
    </w:sdt>
    <w:sectPr w:rsidR="001851A9" w:rsidRPr="002D63FB" w:rsidSect="00565E5B">
      <w:headerReference w:type="default" r:id="rId9"/>
      <w:headerReference w:type="first" r:id="rId10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95A" w:rsidRDefault="0045795A">
      <w:pPr>
        <w:spacing w:after="0" w:line="240" w:lineRule="auto"/>
      </w:pPr>
      <w:r>
        <w:separator/>
      </w:r>
    </w:p>
  </w:endnote>
  <w:endnote w:type="continuationSeparator" w:id="0">
    <w:p w:rsidR="0045795A" w:rsidRDefault="0045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95A" w:rsidRDefault="0045795A">
      <w:pPr>
        <w:spacing w:after="0" w:line="240" w:lineRule="auto"/>
      </w:pPr>
      <w:r>
        <w:separator/>
      </w:r>
    </w:p>
  </w:footnote>
  <w:footnote w:type="continuationSeparator" w:id="0">
    <w:p w:rsidR="0045795A" w:rsidRDefault="0045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45795A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45795A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45795A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 xml:space="preserve">Daniel </w:t>
              </w:r>
              <w:proofErr w:type="spellStart"/>
              <w:r>
                <w:rPr>
                  <w:rStyle w:val="NameChar"/>
                </w:rPr>
                <w:t>Kolodziej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45795A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45795A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F"/>
    <w:rsid w:val="000F4408"/>
    <w:rsid w:val="00172833"/>
    <w:rsid w:val="001851A9"/>
    <w:rsid w:val="00194375"/>
    <w:rsid w:val="001C1203"/>
    <w:rsid w:val="0028107D"/>
    <w:rsid w:val="002A3396"/>
    <w:rsid w:val="002D63FB"/>
    <w:rsid w:val="00361D12"/>
    <w:rsid w:val="003B75BB"/>
    <w:rsid w:val="003F51EC"/>
    <w:rsid w:val="003F7CDE"/>
    <w:rsid w:val="0045795A"/>
    <w:rsid w:val="00500AD3"/>
    <w:rsid w:val="00565E5B"/>
    <w:rsid w:val="005C23F7"/>
    <w:rsid w:val="005F3EA7"/>
    <w:rsid w:val="00602E8B"/>
    <w:rsid w:val="007541A4"/>
    <w:rsid w:val="007F27A5"/>
    <w:rsid w:val="00913F13"/>
    <w:rsid w:val="00985EAC"/>
    <w:rsid w:val="00A046AF"/>
    <w:rsid w:val="00A11C70"/>
    <w:rsid w:val="00A45177"/>
    <w:rsid w:val="00AA1866"/>
    <w:rsid w:val="00BA3192"/>
    <w:rsid w:val="00BC60E4"/>
    <w:rsid w:val="00BF37BA"/>
    <w:rsid w:val="00C62030"/>
    <w:rsid w:val="00D32274"/>
    <w:rsid w:val="00D42D32"/>
    <w:rsid w:val="00D43B8C"/>
    <w:rsid w:val="00D7551C"/>
    <w:rsid w:val="00D967FE"/>
    <w:rsid w:val="00D96883"/>
    <w:rsid w:val="00DA6EC3"/>
    <w:rsid w:val="00DB4755"/>
    <w:rsid w:val="00E67E8C"/>
    <w:rsid w:val="00E972C5"/>
    <w:rsid w:val="00F007B5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443A5"/>
    <w:rsid w:val="00217C12"/>
    <w:rsid w:val="002431E4"/>
    <w:rsid w:val="003A1444"/>
    <w:rsid w:val="006B2486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142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2</cp:revision>
  <dcterms:created xsi:type="dcterms:W3CDTF">2018-04-06T00:44:00Z</dcterms:created>
  <dcterms:modified xsi:type="dcterms:W3CDTF">2018-10-05T21:11:00Z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